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02240C5F" w14:textId="77777777" w:rsidR="00000000" w:rsidRDefault="00DF283C">
      <w:pPr>
        <w:pStyle w:val="1"/>
        <w:rPr>
          <w:sz w:val="40"/>
        </w:rPr>
      </w:pPr>
      <w:r>
        <w:rPr>
          <w:sz w:val="40"/>
        </w:rPr>
        <w:t>Test Word Doc</w:t>
      </w:r>
    </w:p>
    <w:p w14:paraId="3BFB4279" w14:textId="77777777" w:rsidR="00000000" w:rsidRDefault="00DF283C"/>
    <w:p w14:paraId="3131EB03" w14:textId="77777777" w:rsidR="00000000" w:rsidRDefault="00DF283C">
      <w:pPr>
        <w:rPr>
          <w:sz w:val="24"/>
        </w:rPr>
      </w:pPr>
      <w:r>
        <w:rPr>
          <w:sz w:val="24"/>
        </w:rPr>
        <w:t>This is a test word doc created with Word 97.</w:t>
      </w:r>
    </w:p>
    <w:p w14:paraId="63118E68" w14:textId="77777777" w:rsidR="00000000" w:rsidRDefault="00DF283C">
      <w:pPr>
        <w:rPr>
          <w:sz w:val="24"/>
        </w:rPr>
      </w:pPr>
    </w:p>
    <w:p w14:paraId="33910E17" w14:textId="77777777" w:rsidR="00000000" w:rsidRDefault="00DF283C">
      <w:pPr>
        <w:pStyle w:val="2"/>
        <w:rPr>
          <w:sz w:val="40"/>
        </w:rPr>
      </w:pPr>
      <w:r>
        <w:rPr>
          <w:sz w:val="40"/>
        </w:rPr>
        <w:t>Some fancy fonts</w:t>
      </w:r>
    </w:p>
    <w:p w14:paraId="5ED647D1" w14:textId="77777777" w:rsidR="00000000" w:rsidRDefault="00DF283C">
      <w:pPr>
        <w:pStyle w:val="2"/>
        <w:rPr>
          <w:rFonts w:ascii="Tempus Sans ITC" w:eastAsia="Times New Roman" w:hAnsi="Tempus Sans ITC"/>
          <w:sz w:val="40"/>
        </w:rPr>
      </w:pPr>
      <w:r>
        <w:rPr>
          <w:rFonts w:ascii="Tempus Sans ITC" w:eastAsia="Times New Roman" w:hAnsi="Tempus Sans ITC"/>
          <w:sz w:val="40"/>
        </w:rPr>
        <w:t>Some fancy fonts</w:t>
      </w:r>
    </w:p>
    <w:p w14:paraId="5D8E175B" w14:textId="77777777" w:rsidR="00000000" w:rsidRDefault="00DF283C">
      <w:pPr>
        <w:pStyle w:val="2"/>
        <w:rPr>
          <w:rFonts w:ascii="Matisse ITC" w:eastAsia="Times New Roman" w:hAnsi="Matisse ITC"/>
          <w:sz w:val="40"/>
        </w:rPr>
      </w:pPr>
      <w:r>
        <w:rPr>
          <w:rFonts w:ascii="Matisse ITC" w:eastAsia="Times New Roman" w:hAnsi="Matisse ITC"/>
          <w:sz w:val="40"/>
        </w:rPr>
        <w:t>Some fancy fonts</w:t>
      </w:r>
    </w:p>
    <w:p w14:paraId="2F22F69F" w14:textId="77777777" w:rsidR="00000000" w:rsidRDefault="00DF283C">
      <w:pPr>
        <w:pStyle w:val="3"/>
        <w:rPr>
          <w:sz w:val="40"/>
        </w:rPr>
      </w:pPr>
      <w:r>
        <w:rPr>
          <w:sz w:val="40"/>
        </w:rPr>
        <w:t>Some fancy fonts</w:t>
      </w:r>
    </w:p>
    <w:p w14:paraId="6B5BEF33" w14:textId="77777777" w:rsidR="00000000" w:rsidRDefault="00DF283C">
      <w:pPr>
        <w:pStyle w:val="2"/>
        <w:rPr>
          <w:rFonts w:ascii="Arial" w:eastAsia="Times New Roman" w:hAnsi="Arial"/>
          <w:smallCaps/>
          <w:shadow/>
          <w:sz w:val="40"/>
        </w:rPr>
      </w:pPr>
      <w:r>
        <w:rPr>
          <w:rFonts w:ascii="Arial" w:eastAsia="Times New Roman" w:hAnsi="Arial"/>
          <w:smallCaps/>
          <w:shadow/>
          <w:sz w:val="40"/>
        </w:rPr>
        <w:t>Some fancy fonts</w:t>
      </w:r>
    </w:p>
    <w:p w14:paraId="40F475A2" w14:textId="77777777" w:rsidR="00000000" w:rsidRDefault="00DF283C"/>
    <w:tbl>
      <w:tblPr>
        <w:tblW w:w="0pt" w:type="auto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261"/>
        <w:gridCol w:w="4261"/>
      </w:tblGrid>
      <w:tr w:rsidR="00000000" w:rsidRPr="00DF283C" w14:paraId="1D8C4E9E" w14:textId="77777777">
        <w:tblPrEx>
          <w:tblCellMar>
            <w:top w:w="0pt" w:type="dxa"/>
            <w:bottom w:w="0pt" w:type="dxa"/>
          </w:tblCellMar>
        </w:tblPrEx>
        <w:tc>
          <w:tcPr>
            <w:tcW w:w="213.05pt" w:type="dxa"/>
            <w:tcBorders>
              <w:top w:val="double" w:sz="4" w:space="0" w:color="auto"/>
              <w:start w:val="double" w:sz="4" w:space="0" w:color="auto"/>
              <w:bottom w:val="double" w:sz="4" w:space="0" w:color="auto"/>
              <w:end w:val="double" w:sz="4" w:space="0" w:color="auto"/>
            </w:tcBorders>
            <w:shd w:val="pct30" w:color="auto" w:fill="FFFFFF"/>
          </w:tcPr>
          <w:p w14:paraId="7D51964C" w14:textId="77777777" w:rsidR="00000000" w:rsidRPr="00DF283C" w:rsidRDefault="00DF283C">
            <w:pPr>
              <w:jc w:val="center"/>
              <w:rPr>
                <w:b/>
              </w:rPr>
            </w:pPr>
            <w:r w:rsidRPr="00DF283C">
              <w:rPr>
                <w:b/>
              </w:rPr>
              <w:t>Heading1</w:t>
            </w:r>
          </w:p>
        </w:tc>
        <w:tc>
          <w:tcPr>
            <w:tcW w:w="213.05pt" w:type="dxa"/>
            <w:tcBorders>
              <w:top w:val="double" w:sz="4" w:space="0" w:color="auto"/>
              <w:start w:val="double" w:sz="4" w:space="0" w:color="auto"/>
              <w:bottom w:val="double" w:sz="4" w:space="0" w:color="auto"/>
              <w:end w:val="double" w:sz="4" w:space="0" w:color="auto"/>
            </w:tcBorders>
            <w:shd w:val="pct30" w:color="auto" w:fill="FFFFFF"/>
          </w:tcPr>
          <w:p w14:paraId="3DFFE8A1" w14:textId="77777777" w:rsidR="00000000" w:rsidRPr="00DF283C" w:rsidRDefault="00DF283C">
            <w:pPr>
              <w:jc w:val="center"/>
              <w:rPr>
                <w:b/>
              </w:rPr>
            </w:pPr>
            <w:r w:rsidRPr="00DF283C">
              <w:rPr>
                <w:b/>
              </w:rPr>
              <w:t>Heading2</w:t>
            </w:r>
          </w:p>
        </w:tc>
      </w:tr>
      <w:tr w:rsidR="00000000" w:rsidRPr="00DF283C" w14:paraId="35DB887F" w14:textId="77777777">
        <w:tblPrEx>
          <w:tblCellMar>
            <w:top w:w="0pt" w:type="dxa"/>
            <w:bottom w:w="0pt" w:type="dxa"/>
          </w:tblCellMar>
        </w:tblPrEx>
        <w:tc>
          <w:tcPr>
            <w:tcW w:w="213.0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AB0CCFB" w14:textId="77777777" w:rsidR="00000000" w:rsidRPr="00DF283C" w:rsidRDefault="00DF283C">
            <w:r w:rsidRPr="00DF283C">
              <w:t>A simple table</w:t>
            </w:r>
          </w:p>
        </w:tc>
        <w:tc>
          <w:tcPr>
            <w:tcW w:w="213.0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BB47AE5" w14:textId="77777777" w:rsidR="00000000" w:rsidRPr="00DF283C" w:rsidRDefault="00DF283C">
            <w:proofErr w:type="spellStart"/>
            <w:r w:rsidRPr="00DF283C">
              <w:t>Ooo</w:t>
            </w:r>
            <w:proofErr w:type="spellEnd"/>
          </w:p>
        </w:tc>
      </w:tr>
    </w:tbl>
    <w:p w14:paraId="421039CB" w14:textId="77777777" w:rsidR="00000000" w:rsidRDefault="00DF283C"/>
    <w:p w14:paraId="0385E96E" w14:textId="77777777" w:rsidR="00000000" w:rsidRDefault="00DF283C">
      <w:r>
        <w:t>That will do for now.</w:t>
      </w:r>
    </w:p>
    <w:p w14:paraId="4358DBC8" w14:textId="77777777" w:rsidR="00DF283C" w:rsidRDefault="00DF283C"/>
    <w:sectPr w:rsidR="00DF283C">
      <w:pgSz w:w="595.30pt" w:h="841.90pt"/>
      <w:pgMar w:top="72pt" w:right="90pt" w:bottom="72pt" w:left="90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characterSet="iso-8859-1"/>
    <w:family w:val="decorative"/>
    <w:pitch w:val="variable"/>
    <w:sig w:usb0="00000003" w:usb1="00000000" w:usb2="00000000" w:usb3="00000000" w:csb0="00000001" w:csb1="00000000"/>
  </w:font>
  <w:font w:name="Matisse ITC">
    <w:altName w:val="Calibri"/>
    <w:charset w:characterSet="iso-8859-1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attachedTemplate r:id="rId1"/>
  <w:doNotTrackMoves/>
  <w:defaultTabStop w:val="36pt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ADC"/>
    <w:rsid w:val="00DF283C"/>
    <w:rsid w:val="00E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EE9219"/>
  <w15:chartTrackingRefBased/>
  <w15:docId w15:val="{8E9DF61E-18C1-4861-A4DD-85A23478076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qFormat/>
    <w:pPr>
      <w:keepNext/>
      <w:spacing w:before="12pt" w:after="3pt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omic Sans MS" w:eastAsia="MS Gothic" w:hAnsi="Comic Sans MS"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Lucida Sans" w:hAnsi="Lucida Sans"/>
      <w:i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Program%20Files\Microsoft%20Office\Templates\Normal.dot" TargetMode="Externa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Doc</vt:lpstr>
    </vt:vector>
  </TitlesOfParts>
  <Company>University of Edinburgh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Doc</dc:title>
  <dc:subject/>
  <dc:creator>Division of Informatics</dc:creator>
  <cp:keywords/>
  <cp:lastModifiedBy>朱金杰</cp:lastModifiedBy>
  <cp:revision>2</cp:revision>
  <dcterms:created xsi:type="dcterms:W3CDTF">2021-12-20T02:58:00Z</dcterms:created>
  <dcterms:modified xsi:type="dcterms:W3CDTF">2021-12-20T02:58:00Z</dcterms:modified>
</cp:coreProperties>
</file>